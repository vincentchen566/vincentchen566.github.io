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578"/>
        <w:gridCol w:w="5785"/>
        <w:gridCol w:w="577"/>
      </w:tblGrid>
      <w:tr w:rsidR="00605A5B" w14:paraId="69353EEE" w14:textId="77777777" w:rsidTr="005C1F51">
        <w:trPr>
          <w:trHeight w:val="252"/>
        </w:trPr>
        <w:tc>
          <w:tcPr>
            <w:tcW w:w="578" w:type="dxa"/>
          </w:tcPr>
          <w:p w14:paraId="1A0C7701" w14:textId="77777777" w:rsidR="00605A5B" w:rsidRDefault="00605A5B"/>
        </w:tc>
        <w:tc>
          <w:tcPr>
            <w:tcW w:w="5785" w:type="dxa"/>
          </w:tcPr>
          <w:p w14:paraId="48C3617E" w14:textId="1E84E360" w:rsidR="00605A5B" w:rsidRPr="005C1F51" w:rsidRDefault="00D525F9" w:rsidP="00D525F9">
            <w:pPr>
              <w:pStyle w:val="Title"/>
              <w:rPr>
                <w:sz w:val="80"/>
                <w:szCs w:val="80"/>
              </w:rPr>
            </w:pPr>
            <w:r w:rsidRPr="005C1F51">
              <w:rPr>
                <w:sz w:val="80"/>
                <w:szCs w:val="80"/>
              </w:rPr>
              <w:t>Vincent</w:t>
            </w:r>
            <w:r w:rsidR="00A77921" w:rsidRPr="005C1F51">
              <w:rPr>
                <w:sz w:val="80"/>
                <w:szCs w:val="80"/>
              </w:rPr>
              <w:t xml:space="preserve"> </w:t>
            </w:r>
            <w:r w:rsidRPr="005C1F51">
              <w:rPr>
                <w:rStyle w:val="Emphasis"/>
                <w:sz w:val="80"/>
                <w:szCs w:val="80"/>
              </w:rPr>
              <w:t>Chen</w:t>
            </w:r>
          </w:p>
        </w:tc>
        <w:tc>
          <w:tcPr>
            <w:tcW w:w="577" w:type="dxa"/>
          </w:tcPr>
          <w:p w14:paraId="0A7FF060" w14:textId="77777777" w:rsidR="00605A5B" w:rsidRDefault="00605A5B"/>
        </w:tc>
      </w:tr>
    </w:tbl>
    <w:p w14:paraId="3ABC292C" w14:textId="77777777" w:rsidR="00507E93" w:rsidRPr="00507E93" w:rsidRDefault="00507E9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240"/>
        <w:gridCol w:w="3780"/>
        <w:gridCol w:w="3770"/>
      </w:tblGrid>
      <w:tr w:rsidR="00A311C7" w14:paraId="4B979AD1" w14:textId="77777777" w:rsidTr="00DB7464">
        <w:trPr>
          <w:trHeight w:val="1878"/>
        </w:trPr>
        <w:tc>
          <w:tcPr>
            <w:tcW w:w="3240" w:type="dxa"/>
            <w:tcBorders>
              <w:top w:val="single" w:sz="12" w:space="0" w:color="648276" w:themeColor="accent5"/>
              <w:right w:val="single" w:sz="18" w:space="0" w:color="648276" w:themeColor="accent5"/>
            </w:tcBorders>
          </w:tcPr>
          <w:p w14:paraId="7BF4D966" w14:textId="145E1637" w:rsidR="00A311C7" w:rsidRDefault="00000000" w:rsidP="00D525F9">
            <w:pPr>
              <w:pStyle w:val="Heading1"/>
            </w:pPr>
            <w:sdt>
              <w:sdtPr>
                <w:id w:val="1604447469"/>
                <w:placeholder>
                  <w:docPart w:val="CEAE4D76EDD445A7B2A9246AB2E58F45"/>
                </w:placeholder>
                <w:temporary/>
                <w:showingPlcHdr/>
                <w15:appearance w15:val="hidden"/>
                <w:text/>
              </w:sdtPr>
              <w:sdtContent>
                <w:r w:rsidR="00A311C7" w:rsidRPr="001E3ACE">
                  <w:rPr>
                    <w:sz w:val="26"/>
                    <w:szCs w:val="26"/>
                  </w:rPr>
                  <w:t>Contact</w:t>
                </w:r>
              </w:sdtContent>
            </w:sdt>
          </w:p>
          <w:p w14:paraId="7B45150A" w14:textId="1EA7830B" w:rsidR="00A311C7" w:rsidRPr="004F4C54" w:rsidRDefault="00A311C7" w:rsidP="00C1095A">
            <w:pPr>
              <w:pStyle w:val="TextLeft"/>
              <w:rPr>
                <w:sz w:val="20"/>
                <w:szCs w:val="20"/>
              </w:rPr>
            </w:pPr>
            <w:r w:rsidRPr="004F4C54">
              <w:rPr>
                <w:sz w:val="20"/>
                <w:szCs w:val="20"/>
              </w:rPr>
              <w:t>(425)-515-3696</w:t>
            </w:r>
          </w:p>
          <w:p w14:paraId="07D92839" w14:textId="37E2F6C4" w:rsidR="00A311C7" w:rsidRPr="001B5007" w:rsidRDefault="00A311C7" w:rsidP="001B5007">
            <w:pPr>
              <w:pStyle w:val="TextLeft"/>
            </w:pPr>
            <w:r w:rsidRPr="004F4C54">
              <w:rPr>
                <w:sz w:val="20"/>
                <w:szCs w:val="20"/>
              </w:rPr>
              <w:t>vincentchen566@gmail.com</w:t>
            </w:r>
          </w:p>
        </w:tc>
        <w:tc>
          <w:tcPr>
            <w:tcW w:w="3780" w:type="dxa"/>
            <w:tcBorders>
              <w:top w:val="single" w:sz="12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0E8B9D2" w14:textId="36F9E6BC" w:rsidR="00A311C7" w:rsidRDefault="00A311C7" w:rsidP="00605A5B">
            <w:pPr>
              <w:pStyle w:val="Heading2"/>
              <w:rPr>
                <w:sz w:val="26"/>
                <w:szCs w:val="26"/>
              </w:rPr>
            </w:pPr>
            <w:r w:rsidRPr="001E3ACE">
              <w:rPr>
                <w:sz w:val="26"/>
                <w:szCs w:val="26"/>
              </w:rPr>
              <w:t>Education</w:t>
            </w:r>
          </w:p>
          <w:p w14:paraId="2C1582C1" w14:textId="1690A4E5" w:rsidR="00A311C7" w:rsidRDefault="00A311C7" w:rsidP="00A311C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Oxford University (Oct 2023 – Present)</w:t>
            </w:r>
          </w:p>
          <w:p w14:paraId="46129239" w14:textId="649E1863" w:rsidR="00A311C7" w:rsidRPr="00A311C7" w:rsidRDefault="00A311C7" w:rsidP="00A311C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Mathematics Major</w:t>
            </w:r>
          </w:p>
          <w:p w14:paraId="4B63B344" w14:textId="518B6405" w:rsidR="00A311C7" w:rsidRPr="008656A2" w:rsidRDefault="00A311C7" w:rsidP="008656A2">
            <w:pPr>
              <w:pStyle w:val="TextRight"/>
              <w:rPr>
                <w:sz w:val="20"/>
                <w:szCs w:val="20"/>
              </w:rPr>
            </w:pPr>
          </w:p>
        </w:tc>
        <w:tc>
          <w:tcPr>
            <w:tcW w:w="3770" w:type="dxa"/>
            <w:tcBorders>
              <w:top w:val="single" w:sz="12" w:space="0" w:color="648276" w:themeColor="accent5"/>
              <w:left w:val="nil"/>
              <w:bottom w:val="single" w:sz="8" w:space="0" w:color="648276" w:themeColor="accent5"/>
            </w:tcBorders>
          </w:tcPr>
          <w:p w14:paraId="3642CB38" w14:textId="77777777" w:rsidR="004F29AE" w:rsidRDefault="004F29AE" w:rsidP="00A311C7">
            <w:pPr>
              <w:pStyle w:val="TextRight"/>
              <w:rPr>
                <w:sz w:val="20"/>
                <w:szCs w:val="20"/>
              </w:rPr>
            </w:pPr>
          </w:p>
          <w:p w14:paraId="770254BF" w14:textId="77777777" w:rsidR="004F29AE" w:rsidRDefault="004F29AE" w:rsidP="00A311C7">
            <w:pPr>
              <w:pStyle w:val="TextRight"/>
              <w:rPr>
                <w:sz w:val="20"/>
                <w:szCs w:val="20"/>
              </w:rPr>
            </w:pPr>
          </w:p>
          <w:p w14:paraId="6DF30D4F" w14:textId="3B7AF47E" w:rsidR="00A311C7" w:rsidRPr="008656A2" w:rsidRDefault="00A311C7" w:rsidP="004F29AE">
            <w:pPr>
              <w:pStyle w:val="TextRight"/>
              <w:spacing w:line="240" w:lineRule="auto"/>
              <w:rPr>
                <w:sz w:val="20"/>
                <w:szCs w:val="20"/>
              </w:rPr>
            </w:pPr>
            <w:r w:rsidRPr="008656A2">
              <w:rPr>
                <w:sz w:val="20"/>
                <w:szCs w:val="20"/>
              </w:rPr>
              <w:t>Interlake High School</w:t>
            </w:r>
            <w:r>
              <w:rPr>
                <w:sz w:val="20"/>
                <w:szCs w:val="20"/>
              </w:rPr>
              <w:t xml:space="preserve"> </w:t>
            </w:r>
            <w:r w:rsidRPr="008656A2">
              <w:rPr>
                <w:sz w:val="20"/>
                <w:szCs w:val="20"/>
              </w:rPr>
              <w:t>Class of 2023</w:t>
            </w:r>
          </w:p>
          <w:p w14:paraId="00C7040D" w14:textId="20527E72" w:rsidR="00A311C7" w:rsidRDefault="00A311C7" w:rsidP="004F29AE">
            <w:pPr>
              <w:pStyle w:val="TextRight"/>
              <w:spacing w:line="240" w:lineRule="auto"/>
              <w:rPr>
                <w:sz w:val="20"/>
                <w:szCs w:val="20"/>
              </w:rPr>
            </w:pPr>
            <w:r w:rsidRPr="008656A2">
              <w:rPr>
                <w:sz w:val="20"/>
                <w:szCs w:val="20"/>
              </w:rPr>
              <w:t>4.0 GPA (unweighted)</w:t>
            </w:r>
          </w:p>
          <w:p w14:paraId="02813219" w14:textId="58F15F38" w:rsidR="00A311C7" w:rsidRPr="008656A2" w:rsidRDefault="00AA5EFA" w:rsidP="004F29AE">
            <w:pPr>
              <w:pStyle w:val="TextRigh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42/45 </w:t>
            </w:r>
            <w:r w:rsidR="00A311C7" w:rsidRPr="008656A2">
              <w:rPr>
                <w:sz w:val="20"/>
                <w:szCs w:val="20"/>
              </w:rPr>
              <w:t>IB Diploma</w:t>
            </w:r>
            <w:r w:rsidR="00A311C7">
              <w:rPr>
                <w:sz w:val="20"/>
                <w:szCs w:val="20"/>
              </w:rPr>
              <w:t xml:space="preserve">, </w:t>
            </w:r>
            <w:r w:rsidR="00A311C7" w:rsidRPr="008656A2">
              <w:rPr>
                <w:sz w:val="20"/>
                <w:szCs w:val="20"/>
              </w:rPr>
              <w:t>AP Scholar with Distinction</w:t>
            </w:r>
          </w:p>
          <w:p w14:paraId="6B2D8015" w14:textId="4EA79D34" w:rsidR="00A311C7" w:rsidRPr="00FA3906" w:rsidRDefault="00A311C7" w:rsidP="004F29AE">
            <w:pPr>
              <w:pStyle w:val="TextRight"/>
              <w:spacing w:line="240" w:lineRule="auto"/>
              <w:rPr>
                <w:sz w:val="20"/>
                <w:szCs w:val="20"/>
              </w:rPr>
            </w:pPr>
            <w:r w:rsidRPr="008656A2">
              <w:rPr>
                <w:sz w:val="20"/>
                <w:szCs w:val="20"/>
              </w:rPr>
              <w:t>1600 SAT, 36 ACT</w:t>
            </w:r>
          </w:p>
        </w:tc>
      </w:tr>
      <w:tr w:rsidR="000E1D44" w14:paraId="6B3005E8" w14:textId="77777777" w:rsidTr="003D3436">
        <w:trPr>
          <w:trHeight w:val="5470"/>
        </w:trPr>
        <w:tc>
          <w:tcPr>
            <w:tcW w:w="3240" w:type="dxa"/>
            <w:tcBorders>
              <w:right w:val="single" w:sz="18" w:space="0" w:color="648276" w:themeColor="accent5"/>
            </w:tcBorders>
          </w:tcPr>
          <w:p w14:paraId="12DF69EE" w14:textId="041F600A" w:rsidR="003D3436" w:rsidRPr="003E4259" w:rsidRDefault="00A311C7" w:rsidP="003E4259">
            <w:pPr>
              <w:pStyle w:val="Heading2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 + Certificat</w:t>
            </w:r>
            <w:r w:rsidR="006E6E7E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ons</w:t>
            </w:r>
          </w:p>
          <w:p w14:paraId="42344639" w14:textId="129ABC0A" w:rsid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Coding Languages:</w:t>
            </w:r>
          </w:p>
          <w:p w14:paraId="552C7F1C" w14:textId="7168ED92" w:rsidR="003D3436" w:rsidRDefault="003D3436" w:rsidP="00EE7B1C">
            <w:pPr>
              <w:spacing w:line="276" w:lineRule="auto"/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Python</w:t>
            </w:r>
          </w:p>
          <w:p w14:paraId="616EECC1" w14:textId="4306FD3D" w:rsidR="003D3436" w:rsidRDefault="003D3436" w:rsidP="00EE7B1C">
            <w:pPr>
              <w:spacing w:line="276" w:lineRule="auto"/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HTML/CSS/JavaScript</w:t>
            </w:r>
          </w:p>
          <w:p w14:paraId="7E2DEC17" w14:textId="1B04EEB9" w:rsidR="003D3436" w:rsidRPr="003D3436" w:rsidRDefault="003D3436" w:rsidP="00EE7B1C">
            <w:pPr>
              <w:spacing w:line="276" w:lineRule="auto"/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Java</w:t>
            </w:r>
          </w:p>
          <w:p w14:paraId="718005DB" w14:textId="576D9725" w:rsid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  <w:p w14:paraId="224C588F" w14:textId="65EE31ED" w:rsid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  <w:p w14:paraId="7DFE31FA" w14:textId="1BD03EB5" w:rsid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  <w:p w14:paraId="1F025509" w14:textId="5E7B98DC" w:rsid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FreeCodeCamp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Certifications:</w:t>
            </w:r>
          </w:p>
          <w:p w14:paraId="46A419F2" w14:textId="27D245BF" w:rsidR="003D3436" w:rsidRPr="003D3436" w:rsidRDefault="003D3436" w:rsidP="00EE7B1C">
            <w:pPr>
              <w:spacing w:line="276" w:lineRule="auto"/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JavaScript and Algorithms</w:t>
            </w:r>
          </w:p>
          <w:p w14:paraId="0ABB865E" w14:textId="571E7035" w:rsid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  <w:p w14:paraId="45C3739A" w14:textId="7636A652" w:rsid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  <w:p w14:paraId="29978DA7" w14:textId="48CA6A15" w:rsid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  <w:p w14:paraId="18547C3A" w14:textId="77777777" w:rsid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</w:p>
          <w:p w14:paraId="53A13443" w14:textId="558143E0" w:rsidR="003D3436" w:rsidRPr="003D3436" w:rsidRDefault="003D3436" w:rsidP="00EE7B1C">
            <w:pPr>
              <w:spacing w:line="276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Website</w:t>
            </w:r>
            <w:r w:rsidR="0069146A">
              <w:rPr>
                <w:b/>
                <w:bCs/>
                <w:sz w:val="20"/>
                <w:szCs w:val="20"/>
              </w:rPr>
              <w:t>/Portfolio</w:t>
            </w:r>
            <w:r>
              <w:rPr>
                <w:b/>
                <w:bCs/>
                <w:sz w:val="20"/>
                <w:szCs w:val="20"/>
              </w:rPr>
              <w:t>:</w:t>
            </w:r>
          </w:p>
          <w:p w14:paraId="4D2650C8" w14:textId="5D731709" w:rsidR="002831B3" w:rsidRPr="003D3436" w:rsidRDefault="003D3436" w:rsidP="00EE7B1C">
            <w:pPr>
              <w:spacing w:line="276" w:lineRule="auto"/>
              <w:jc w:val="right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vincentchen566.github.io</w:t>
            </w:r>
          </w:p>
          <w:p w14:paraId="299FB95A" w14:textId="462C24EB" w:rsidR="009C5DD4" w:rsidRPr="009C5DD4" w:rsidRDefault="009C5DD4" w:rsidP="003D3436">
            <w:pPr>
              <w:ind w:right="420"/>
              <w:jc w:val="right"/>
              <w:rPr>
                <w:rFonts w:asciiTheme="majorHAnsi" w:hAnsiTheme="majorHAnsi"/>
                <w:b/>
                <w:bCs/>
                <w:color w:val="648276" w:themeColor="accent5"/>
                <w:sz w:val="28"/>
                <w:szCs w:val="28"/>
              </w:rPr>
            </w:pPr>
          </w:p>
        </w:tc>
        <w:tc>
          <w:tcPr>
            <w:tcW w:w="7550" w:type="dxa"/>
            <w:gridSpan w:val="2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502A7B5" w14:textId="61E8BB98" w:rsidR="00F86DD1" w:rsidRPr="00F86DD1" w:rsidRDefault="00A311C7" w:rsidP="00F86DD1">
            <w:pPr>
              <w:pStyle w:val="Heading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Math and Research</w:t>
            </w:r>
          </w:p>
          <w:p w14:paraId="0720296F" w14:textId="06C4ECEE" w:rsidR="004F29AE" w:rsidRPr="002D04A8" w:rsidRDefault="004F29AE" w:rsidP="006E6E7E">
            <w:pPr>
              <w:pStyle w:val="SmallText"/>
              <w:spacing w:line="276" w:lineRule="auto"/>
              <w:rPr>
                <w:szCs w:val="20"/>
              </w:rPr>
            </w:pPr>
            <w:r>
              <w:rPr>
                <w:b/>
                <w:bCs/>
                <w:i w:val="0"/>
                <w:iCs/>
                <w:szCs w:val="20"/>
              </w:rPr>
              <w:t xml:space="preserve">Co-Author of “Occluded Retail Products Detection Through Attention Reweighted </w:t>
            </w:r>
            <w:r>
              <w:rPr>
                <w:szCs w:val="20"/>
              </w:rPr>
              <w:t>(Summer 2022</w:t>
            </w:r>
            <w:r w:rsidRPr="002D04A8">
              <w:rPr>
                <w:szCs w:val="20"/>
              </w:rPr>
              <w:t>)</w:t>
            </w:r>
          </w:p>
          <w:p w14:paraId="5A0BAB0A" w14:textId="77777777" w:rsidR="004F29AE" w:rsidRDefault="004F29AE" w:rsidP="006E6E7E">
            <w:pPr>
              <w:pStyle w:val="TextRigh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Machine learning and computer vision </w:t>
            </w:r>
            <w:proofErr w:type="gramStart"/>
            <w:r>
              <w:rPr>
                <w:sz w:val="20"/>
                <w:szCs w:val="20"/>
              </w:rPr>
              <w:t>research</w:t>
            </w:r>
            <w:proofErr w:type="gramEnd"/>
          </w:p>
          <w:p w14:paraId="5E084339" w14:textId="60B81E53" w:rsidR="004F29AE" w:rsidRDefault="003525DC" w:rsidP="006E6E7E">
            <w:pPr>
              <w:spacing w:line="276" w:lineRule="auto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7F3B99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https://doi.org/10.1109/IET-ICETA56553.2022.9971659</w:t>
            </w:r>
          </w:p>
          <w:p w14:paraId="441FC47B" w14:textId="77777777" w:rsidR="003525DC" w:rsidRPr="004F29AE" w:rsidRDefault="003525DC" w:rsidP="006E6E7E">
            <w:pPr>
              <w:spacing w:line="276" w:lineRule="auto"/>
            </w:pPr>
          </w:p>
          <w:p w14:paraId="7D9B9359" w14:textId="11BCB551" w:rsidR="004F29AE" w:rsidRPr="002D04A8" w:rsidRDefault="004F29AE" w:rsidP="006E6E7E">
            <w:pPr>
              <w:pStyle w:val="SmallText"/>
              <w:spacing w:line="276" w:lineRule="auto"/>
              <w:rPr>
                <w:szCs w:val="20"/>
              </w:rPr>
            </w:pPr>
            <w:proofErr w:type="spellStart"/>
            <w:r>
              <w:rPr>
                <w:b/>
                <w:bCs/>
                <w:i w:val="0"/>
                <w:iCs/>
                <w:szCs w:val="20"/>
              </w:rPr>
              <w:t>MathILy</w:t>
            </w:r>
            <w:proofErr w:type="spellEnd"/>
            <w:r w:rsidRPr="002D04A8">
              <w:rPr>
                <w:i w:val="0"/>
                <w:iCs/>
                <w:szCs w:val="20"/>
              </w:rPr>
              <w:t xml:space="preserve"> </w:t>
            </w:r>
            <w:r w:rsidRPr="002D04A8">
              <w:rPr>
                <w:szCs w:val="20"/>
              </w:rPr>
              <w:t>(</w:t>
            </w:r>
            <w:r>
              <w:rPr>
                <w:szCs w:val="20"/>
              </w:rPr>
              <w:t>Summer 2022</w:t>
            </w:r>
            <w:r w:rsidRPr="002D04A8">
              <w:rPr>
                <w:szCs w:val="20"/>
              </w:rPr>
              <w:t>)</w:t>
            </w:r>
          </w:p>
          <w:p w14:paraId="00CE4901" w14:textId="63C3B33C" w:rsidR="004F29AE" w:rsidRPr="001E215D" w:rsidRDefault="004F29AE" w:rsidP="006E6E7E">
            <w:pPr>
              <w:pStyle w:val="TextRigh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Attended 2022 </w:t>
            </w:r>
            <w:proofErr w:type="spellStart"/>
            <w:r>
              <w:rPr>
                <w:sz w:val="20"/>
                <w:szCs w:val="20"/>
              </w:rPr>
              <w:t>MathILy</w:t>
            </w:r>
            <w:proofErr w:type="spellEnd"/>
            <w:r>
              <w:rPr>
                <w:sz w:val="20"/>
                <w:szCs w:val="20"/>
              </w:rPr>
              <w:t xml:space="preserve"> summer camp, practiced rigorous proof writing and mathematical </w:t>
            </w:r>
            <w:proofErr w:type="gramStart"/>
            <w:r>
              <w:rPr>
                <w:sz w:val="20"/>
                <w:szCs w:val="20"/>
              </w:rPr>
              <w:t>thinking</w:t>
            </w:r>
            <w:proofErr w:type="gramEnd"/>
          </w:p>
          <w:p w14:paraId="71662697" w14:textId="77777777" w:rsidR="004F29AE" w:rsidRPr="004F29AE" w:rsidRDefault="004F29AE" w:rsidP="006E6E7E">
            <w:pPr>
              <w:spacing w:line="276" w:lineRule="auto"/>
            </w:pPr>
          </w:p>
          <w:p w14:paraId="4689C3D2" w14:textId="31E39805" w:rsidR="0057534A" w:rsidRPr="002D04A8" w:rsidRDefault="006E6E7E" w:rsidP="006E6E7E">
            <w:pPr>
              <w:pStyle w:val="SmallText"/>
              <w:spacing w:line="276" w:lineRule="auto"/>
              <w:rPr>
                <w:szCs w:val="20"/>
              </w:rPr>
            </w:pPr>
            <w:r>
              <w:rPr>
                <w:b/>
                <w:i w:val="0"/>
                <w:iCs/>
                <w:szCs w:val="20"/>
              </w:rPr>
              <w:t>University of Washington EPE-ML Internship</w:t>
            </w:r>
            <w:r w:rsidR="00875517" w:rsidRPr="002D04A8">
              <w:rPr>
                <w:i w:val="0"/>
                <w:iCs/>
                <w:szCs w:val="20"/>
              </w:rPr>
              <w:t xml:space="preserve"> </w:t>
            </w:r>
            <w:r w:rsidR="00875517" w:rsidRPr="002D04A8">
              <w:rPr>
                <w:szCs w:val="20"/>
              </w:rPr>
              <w:t>(</w:t>
            </w:r>
            <w:r>
              <w:rPr>
                <w:szCs w:val="20"/>
              </w:rPr>
              <w:t>2022 – 2023</w:t>
            </w:r>
            <w:r w:rsidR="00875517" w:rsidRPr="002D04A8">
              <w:rPr>
                <w:szCs w:val="20"/>
              </w:rPr>
              <w:t>)</w:t>
            </w:r>
          </w:p>
          <w:p w14:paraId="19C9D665" w14:textId="77777777" w:rsidR="000E1D44" w:rsidRDefault="006E6E7E" w:rsidP="002E0A5D">
            <w:pPr>
              <w:pStyle w:val="TextRigh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researcher, worked on particle anomaly detection using a conditional variational autoencoder network (</w:t>
            </w:r>
            <w:proofErr w:type="spellStart"/>
            <w:r>
              <w:rPr>
                <w:sz w:val="20"/>
                <w:szCs w:val="20"/>
              </w:rPr>
              <w:t>cVAE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0173D26B" w14:textId="77777777" w:rsidR="00DB7464" w:rsidRDefault="00DB7464" w:rsidP="00DB7464"/>
          <w:p w14:paraId="535C0F0A" w14:textId="77777777" w:rsidR="00DB7464" w:rsidRPr="002D04A8" w:rsidRDefault="00DB7464" w:rsidP="00DB7464">
            <w:pPr>
              <w:pStyle w:val="SmallText"/>
              <w:spacing w:line="276" w:lineRule="auto"/>
              <w:rPr>
                <w:szCs w:val="20"/>
              </w:rPr>
            </w:pPr>
            <w:r w:rsidRPr="002D04A8">
              <w:rPr>
                <w:b/>
                <w:bCs/>
                <w:i w:val="0"/>
                <w:iCs/>
                <w:szCs w:val="20"/>
              </w:rPr>
              <w:t>Competitive Math</w:t>
            </w:r>
            <w:r w:rsidRPr="002D04A8">
              <w:rPr>
                <w:i w:val="0"/>
                <w:iCs/>
                <w:szCs w:val="20"/>
              </w:rPr>
              <w:t xml:space="preserve"> </w:t>
            </w:r>
            <w:r w:rsidRPr="002D04A8">
              <w:rPr>
                <w:szCs w:val="20"/>
              </w:rPr>
              <w:t xml:space="preserve">(2014 – </w:t>
            </w:r>
            <w:r>
              <w:rPr>
                <w:szCs w:val="20"/>
              </w:rPr>
              <w:t>Pre</w:t>
            </w:r>
            <w:r w:rsidRPr="002D04A8">
              <w:rPr>
                <w:szCs w:val="20"/>
              </w:rPr>
              <w:t>sent)</w:t>
            </w:r>
          </w:p>
          <w:p w14:paraId="0DB9C702" w14:textId="77777777" w:rsidR="00DB7464" w:rsidRDefault="00DB7464" w:rsidP="00DB7464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1E215D">
              <w:rPr>
                <w:sz w:val="20"/>
                <w:szCs w:val="20"/>
              </w:rPr>
              <w:t>9 on 2019 AIME I</w:t>
            </w:r>
          </w:p>
          <w:p w14:paraId="2B144489" w14:textId="77777777" w:rsidR="00DB7464" w:rsidRDefault="00DB7464" w:rsidP="00DB7464">
            <w:pPr>
              <w:pStyle w:val="TextRigh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112.5 on 2022 AMC 12A</w:t>
            </w:r>
          </w:p>
          <w:p w14:paraId="43960713" w14:textId="77777777" w:rsidR="00DB7464" w:rsidRDefault="00DB7464" w:rsidP="00DB7464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1E215D">
              <w:rPr>
                <w:sz w:val="20"/>
                <w:szCs w:val="20"/>
              </w:rPr>
              <w:t xml:space="preserve">127.5 </w:t>
            </w:r>
            <w:r>
              <w:rPr>
                <w:sz w:val="20"/>
                <w:szCs w:val="20"/>
              </w:rPr>
              <w:t>on 2021 AMC 10A</w:t>
            </w:r>
          </w:p>
          <w:p w14:paraId="723EB844" w14:textId="6F328DB9" w:rsidR="00DB7464" w:rsidRPr="00DB7464" w:rsidRDefault="00DB7464" w:rsidP="00DB7464"/>
        </w:tc>
      </w:tr>
      <w:tr w:rsidR="000E1D44" w14:paraId="774745AB" w14:textId="77777777" w:rsidTr="00A311C7">
        <w:trPr>
          <w:trHeight w:val="1220"/>
        </w:trPr>
        <w:tc>
          <w:tcPr>
            <w:tcW w:w="3240" w:type="dxa"/>
            <w:tcBorders>
              <w:right w:val="single" w:sz="18" w:space="0" w:color="648276" w:themeColor="accent5"/>
            </w:tcBorders>
          </w:tcPr>
          <w:p w14:paraId="2A3EF511" w14:textId="77777777" w:rsidR="00631A38" w:rsidRDefault="00631A38" w:rsidP="00631A38">
            <w:pPr>
              <w:pStyle w:val="TextLeft"/>
            </w:pPr>
          </w:p>
          <w:p w14:paraId="10E5C357" w14:textId="197C66DC" w:rsidR="00631A38" w:rsidRPr="002230A3" w:rsidRDefault="00631A38" w:rsidP="00631A38">
            <w:pPr>
              <w:pStyle w:val="TextLeft"/>
            </w:pPr>
          </w:p>
          <w:p w14:paraId="2C5F8334" w14:textId="54C5579C" w:rsidR="000E1D44" w:rsidRDefault="000E1D44" w:rsidP="00A77921">
            <w:pPr>
              <w:pStyle w:val="Heading1"/>
            </w:pPr>
          </w:p>
          <w:p w14:paraId="3F117B00" w14:textId="7DB21460" w:rsidR="000E1D44" w:rsidRDefault="000E1D44" w:rsidP="00600445">
            <w:pPr>
              <w:pStyle w:val="TextLeft"/>
            </w:pPr>
          </w:p>
        </w:tc>
        <w:tc>
          <w:tcPr>
            <w:tcW w:w="7550" w:type="dxa"/>
            <w:gridSpan w:val="2"/>
            <w:tcBorders>
              <w:top w:val="single" w:sz="8" w:space="0" w:color="648276" w:themeColor="accent5"/>
              <w:left w:val="single" w:sz="18" w:space="0" w:color="648276" w:themeColor="accent5"/>
            </w:tcBorders>
          </w:tcPr>
          <w:p w14:paraId="52B1FF59" w14:textId="15B9832E" w:rsidR="00746B81" w:rsidRPr="001E3ACE" w:rsidRDefault="003C2272" w:rsidP="00B46C8A">
            <w:pPr>
              <w:pStyle w:val="Heading2"/>
              <w:rPr>
                <w:sz w:val="26"/>
                <w:szCs w:val="26"/>
              </w:rPr>
            </w:pPr>
            <w:r w:rsidRPr="001E3ACE">
              <w:rPr>
                <w:sz w:val="26"/>
                <w:szCs w:val="26"/>
              </w:rPr>
              <w:t>Community Service</w:t>
            </w:r>
          </w:p>
          <w:p w14:paraId="119DE78E" w14:textId="0665A51C" w:rsidR="00746B81" w:rsidRPr="002D04A8" w:rsidRDefault="0022581C" w:rsidP="002E0A5D">
            <w:pPr>
              <w:pStyle w:val="TextRight"/>
              <w:spacing w:line="276" w:lineRule="auto"/>
              <w:rPr>
                <w:i/>
                <w:iCs/>
                <w:sz w:val="20"/>
                <w:szCs w:val="20"/>
              </w:rPr>
            </w:pPr>
            <w:r w:rsidRPr="002D04A8">
              <w:rPr>
                <w:b/>
                <w:bCs/>
                <w:sz w:val="20"/>
                <w:szCs w:val="20"/>
              </w:rPr>
              <w:t>Instrument Land</w:t>
            </w:r>
            <w:r w:rsidR="00746B81" w:rsidRPr="002D04A8">
              <w:rPr>
                <w:sz w:val="20"/>
                <w:szCs w:val="20"/>
              </w:rPr>
              <w:t xml:space="preserve"> • </w:t>
            </w:r>
            <w:r w:rsidR="00342636" w:rsidRPr="002D04A8">
              <w:rPr>
                <w:sz w:val="20"/>
                <w:szCs w:val="20"/>
              </w:rPr>
              <w:t>Co-Founder</w:t>
            </w:r>
            <w:r w:rsidR="00B46C8A" w:rsidRPr="002D04A8">
              <w:rPr>
                <w:sz w:val="20"/>
                <w:szCs w:val="20"/>
              </w:rPr>
              <w:t xml:space="preserve"> </w:t>
            </w:r>
            <w:r w:rsidR="00B46C8A" w:rsidRPr="002D04A8">
              <w:rPr>
                <w:i/>
                <w:iCs/>
                <w:sz w:val="20"/>
                <w:szCs w:val="20"/>
              </w:rPr>
              <w:t>(2018 – 2022)</w:t>
            </w:r>
          </w:p>
          <w:p w14:paraId="71C8ED7A" w14:textId="45F5D032" w:rsidR="00746B81" w:rsidRPr="00B00425" w:rsidRDefault="001C2ACA" w:rsidP="002E0A5D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2D04A8">
              <w:rPr>
                <w:sz w:val="20"/>
                <w:szCs w:val="20"/>
              </w:rPr>
              <w:t>R</w:t>
            </w:r>
            <w:r w:rsidRPr="00B00425">
              <w:rPr>
                <w:sz w:val="20"/>
                <w:szCs w:val="20"/>
              </w:rPr>
              <w:t xml:space="preserve">aised </w:t>
            </w:r>
            <w:r w:rsidR="00600445" w:rsidRPr="00B00425">
              <w:rPr>
                <w:sz w:val="20"/>
                <w:szCs w:val="20"/>
              </w:rPr>
              <w:t xml:space="preserve">$15,000+ via local concerts for Pencils of Promise </w:t>
            </w:r>
            <w:r w:rsidR="0001793E" w:rsidRPr="00B00425">
              <w:rPr>
                <w:sz w:val="20"/>
                <w:szCs w:val="20"/>
              </w:rPr>
              <w:t xml:space="preserve">non-profit </w:t>
            </w:r>
            <w:r w:rsidR="00600445" w:rsidRPr="00B00425">
              <w:rPr>
                <w:sz w:val="20"/>
                <w:szCs w:val="20"/>
              </w:rPr>
              <w:t xml:space="preserve">to build </w:t>
            </w:r>
            <w:proofErr w:type="gramStart"/>
            <w:r w:rsidR="00600445" w:rsidRPr="00B00425">
              <w:rPr>
                <w:sz w:val="20"/>
                <w:szCs w:val="20"/>
              </w:rPr>
              <w:t>schools</w:t>
            </w:r>
            <w:proofErr w:type="gramEnd"/>
          </w:p>
          <w:p w14:paraId="444B58AE" w14:textId="50335B22" w:rsidR="00746B81" w:rsidRPr="00B00425" w:rsidRDefault="00746B81" w:rsidP="002E0A5D">
            <w:pPr>
              <w:pStyle w:val="SmallText"/>
              <w:spacing w:line="276" w:lineRule="auto"/>
              <w:rPr>
                <w:szCs w:val="20"/>
              </w:rPr>
            </w:pPr>
          </w:p>
          <w:p w14:paraId="51FB85D3" w14:textId="0DB10F51" w:rsidR="00595047" w:rsidRPr="00B00425" w:rsidRDefault="00595047" w:rsidP="002E0A5D">
            <w:pPr>
              <w:pStyle w:val="TextRight"/>
              <w:spacing w:line="276" w:lineRule="auto"/>
              <w:rPr>
                <w:i/>
                <w:iCs/>
                <w:sz w:val="20"/>
                <w:szCs w:val="20"/>
              </w:rPr>
            </w:pPr>
            <w:r w:rsidRPr="00B00425">
              <w:rPr>
                <w:b/>
                <w:bCs/>
                <w:sz w:val="20"/>
                <w:szCs w:val="20"/>
              </w:rPr>
              <w:t>FASCA</w:t>
            </w:r>
            <w:r w:rsidRPr="00B00425">
              <w:rPr>
                <w:sz w:val="20"/>
                <w:szCs w:val="20"/>
              </w:rPr>
              <w:t xml:space="preserve"> • Volunteer </w:t>
            </w:r>
            <w:r w:rsidRPr="00B00425">
              <w:rPr>
                <w:i/>
                <w:iCs/>
                <w:sz w:val="20"/>
                <w:szCs w:val="20"/>
              </w:rPr>
              <w:t xml:space="preserve">(2019 – </w:t>
            </w:r>
            <w:r w:rsidR="004A2180">
              <w:rPr>
                <w:i/>
                <w:iCs/>
                <w:sz w:val="20"/>
                <w:szCs w:val="20"/>
              </w:rPr>
              <w:t>2022</w:t>
            </w:r>
            <w:r w:rsidRPr="00B00425">
              <w:rPr>
                <w:i/>
                <w:iCs/>
                <w:sz w:val="20"/>
                <w:szCs w:val="20"/>
              </w:rPr>
              <w:t>)</w:t>
            </w:r>
          </w:p>
          <w:p w14:paraId="5EE636E4" w14:textId="657F1B7F" w:rsidR="00595047" w:rsidRPr="00470342" w:rsidRDefault="0001793E" w:rsidP="002E0A5D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B00425">
              <w:rPr>
                <w:sz w:val="20"/>
                <w:szCs w:val="20"/>
              </w:rPr>
              <w:t xml:space="preserve">Organized local </w:t>
            </w:r>
            <w:r w:rsidRPr="00470342">
              <w:rPr>
                <w:sz w:val="20"/>
                <w:szCs w:val="20"/>
              </w:rPr>
              <w:t>events related to Taiwanese culture</w:t>
            </w:r>
            <w:r w:rsidR="00146CD4" w:rsidRPr="00470342">
              <w:rPr>
                <w:sz w:val="20"/>
                <w:szCs w:val="20"/>
              </w:rPr>
              <w:t xml:space="preserve"> (Chinese New Year celebration, school culture nights, etc.)</w:t>
            </w:r>
          </w:p>
          <w:p w14:paraId="7A450EB8" w14:textId="3783C1B2" w:rsidR="00470342" w:rsidRPr="00470342" w:rsidRDefault="00470342" w:rsidP="002E0A5D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470342">
              <w:rPr>
                <w:sz w:val="20"/>
                <w:szCs w:val="20"/>
              </w:rPr>
              <w:t>President’s Volunteer Service Award – 100+ volunteer hours in a year</w:t>
            </w:r>
          </w:p>
          <w:p w14:paraId="0251B0A1" w14:textId="77777777" w:rsidR="002D04A8" w:rsidRPr="00B00425" w:rsidRDefault="002D04A8" w:rsidP="002E0A5D">
            <w:pPr>
              <w:spacing w:line="276" w:lineRule="auto"/>
              <w:rPr>
                <w:sz w:val="20"/>
                <w:szCs w:val="20"/>
              </w:rPr>
            </w:pPr>
          </w:p>
          <w:p w14:paraId="1995F2B1" w14:textId="73A6E5AA" w:rsidR="00746B81" w:rsidRPr="00B00425" w:rsidRDefault="000A2CC1" w:rsidP="002E0A5D">
            <w:pPr>
              <w:pStyle w:val="TextRight"/>
              <w:spacing w:line="276" w:lineRule="auto"/>
              <w:rPr>
                <w:i/>
                <w:iCs/>
                <w:sz w:val="20"/>
                <w:szCs w:val="20"/>
              </w:rPr>
            </w:pPr>
            <w:r w:rsidRPr="00B00425">
              <w:rPr>
                <w:b/>
                <w:bCs/>
                <w:sz w:val="20"/>
                <w:szCs w:val="20"/>
              </w:rPr>
              <w:t>Bellevue Youth Link</w:t>
            </w:r>
            <w:r w:rsidR="00746B81" w:rsidRPr="00B00425">
              <w:rPr>
                <w:sz w:val="20"/>
                <w:szCs w:val="20"/>
              </w:rPr>
              <w:t xml:space="preserve"> • </w:t>
            </w:r>
            <w:r w:rsidR="00342636" w:rsidRPr="00B00425">
              <w:rPr>
                <w:sz w:val="20"/>
                <w:szCs w:val="20"/>
              </w:rPr>
              <w:t>Action Team Co-Chair</w:t>
            </w:r>
            <w:r w:rsidR="00B46C8A" w:rsidRPr="00B00425">
              <w:rPr>
                <w:sz w:val="20"/>
                <w:szCs w:val="20"/>
              </w:rPr>
              <w:t xml:space="preserve"> </w:t>
            </w:r>
            <w:r w:rsidR="00B46C8A" w:rsidRPr="00B00425">
              <w:rPr>
                <w:i/>
                <w:iCs/>
                <w:sz w:val="20"/>
                <w:szCs w:val="20"/>
              </w:rPr>
              <w:t>(2020 – Present)</w:t>
            </w:r>
          </w:p>
          <w:p w14:paraId="2262452F" w14:textId="60642B4B" w:rsidR="00746B81" w:rsidRPr="00B00425" w:rsidRDefault="00B00425" w:rsidP="002E0A5D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B00425">
              <w:rPr>
                <w:sz w:val="20"/>
                <w:szCs w:val="20"/>
              </w:rPr>
              <w:t xml:space="preserve">Participate in local youth volunteer program in conjunction with city </w:t>
            </w:r>
            <w:proofErr w:type="gramStart"/>
            <w:r w:rsidRPr="00B00425">
              <w:rPr>
                <w:sz w:val="20"/>
                <w:szCs w:val="20"/>
              </w:rPr>
              <w:t>government</w:t>
            </w:r>
            <w:proofErr w:type="gramEnd"/>
          </w:p>
          <w:p w14:paraId="3D93BC2F" w14:textId="44407A2F" w:rsidR="00B00425" w:rsidRDefault="00B00425" w:rsidP="002E0A5D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B00425">
              <w:rPr>
                <w:sz w:val="20"/>
                <w:szCs w:val="20"/>
              </w:rPr>
              <w:t>Co-chair of Students for Students’ Overall Success Action Team</w:t>
            </w:r>
          </w:p>
          <w:p w14:paraId="1DED69EC" w14:textId="77777777" w:rsidR="00B00425" w:rsidRPr="00B00425" w:rsidRDefault="00B00425" w:rsidP="002E0A5D">
            <w:pPr>
              <w:spacing w:line="276" w:lineRule="auto"/>
            </w:pPr>
          </w:p>
          <w:p w14:paraId="104986E0" w14:textId="532113BD" w:rsidR="000454C9" w:rsidRPr="00B00425" w:rsidRDefault="000A2CC1" w:rsidP="002E0A5D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B00425">
              <w:rPr>
                <w:b/>
                <w:bCs/>
                <w:sz w:val="20"/>
                <w:szCs w:val="20"/>
              </w:rPr>
              <w:t>Tutoring</w:t>
            </w:r>
            <w:r w:rsidR="00746B81" w:rsidRPr="00B00425">
              <w:rPr>
                <w:sz w:val="20"/>
                <w:szCs w:val="20"/>
              </w:rPr>
              <w:t xml:space="preserve"> • </w:t>
            </w:r>
            <w:r w:rsidR="00342636" w:rsidRPr="00B00425">
              <w:rPr>
                <w:sz w:val="20"/>
                <w:szCs w:val="20"/>
              </w:rPr>
              <w:t>Volunteer</w:t>
            </w:r>
            <w:r w:rsidR="00712F1C" w:rsidRPr="00B00425">
              <w:rPr>
                <w:sz w:val="20"/>
                <w:szCs w:val="20"/>
              </w:rPr>
              <w:t xml:space="preserve"> </w:t>
            </w:r>
            <w:r w:rsidR="00712F1C" w:rsidRPr="00B00425">
              <w:rPr>
                <w:i/>
                <w:iCs/>
                <w:sz w:val="20"/>
                <w:szCs w:val="20"/>
              </w:rPr>
              <w:t>(2020 – Present)</w:t>
            </w:r>
          </w:p>
          <w:p w14:paraId="052872D8" w14:textId="77777777" w:rsidR="004116D1" w:rsidRDefault="001F367F" w:rsidP="002E0A5D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B00425">
              <w:rPr>
                <w:sz w:val="20"/>
                <w:szCs w:val="20"/>
              </w:rPr>
              <w:t>Math and physics tutor</w:t>
            </w:r>
            <w:r w:rsidR="0047738F">
              <w:rPr>
                <w:sz w:val="20"/>
                <w:szCs w:val="20"/>
              </w:rPr>
              <w:t xml:space="preserve"> (60+ hours</w:t>
            </w:r>
            <w:r w:rsidR="007C7479">
              <w:rPr>
                <w:sz w:val="20"/>
                <w:szCs w:val="20"/>
              </w:rPr>
              <w:t xml:space="preserve"> in 2022</w:t>
            </w:r>
            <w:r w:rsidR="0047738F">
              <w:rPr>
                <w:sz w:val="20"/>
                <w:szCs w:val="20"/>
              </w:rPr>
              <w:t>)</w:t>
            </w:r>
          </w:p>
          <w:p w14:paraId="29BDF406" w14:textId="7ED85B05" w:rsidR="000C6BDC" w:rsidRPr="000C6BDC" w:rsidRDefault="001F367F" w:rsidP="002E0A5D">
            <w:pPr>
              <w:pStyle w:val="TextRight"/>
              <w:spacing w:line="276" w:lineRule="auto"/>
              <w:rPr>
                <w:sz w:val="20"/>
                <w:szCs w:val="20"/>
              </w:rPr>
            </w:pPr>
            <w:r w:rsidRPr="00B00425">
              <w:rPr>
                <w:sz w:val="20"/>
                <w:szCs w:val="20"/>
              </w:rPr>
              <w:t>Member of Learning Without Limitation</w:t>
            </w:r>
            <w:r w:rsidR="0047738F">
              <w:rPr>
                <w:sz w:val="20"/>
                <w:szCs w:val="20"/>
              </w:rPr>
              <w:t>s</w:t>
            </w:r>
            <w:r w:rsidRPr="00B00425">
              <w:rPr>
                <w:sz w:val="20"/>
                <w:szCs w:val="20"/>
              </w:rPr>
              <w:t xml:space="preserve"> school clu</w:t>
            </w:r>
            <w:r w:rsidR="000C6BDC">
              <w:rPr>
                <w:sz w:val="20"/>
                <w:szCs w:val="20"/>
              </w:rPr>
              <w:t>b</w:t>
            </w:r>
          </w:p>
        </w:tc>
      </w:tr>
    </w:tbl>
    <w:p w14:paraId="1088D683" w14:textId="77777777" w:rsidR="00C04D99" w:rsidRDefault="00C04D99" w:rsidP="00DB7464"/>
    <w:sectPr w:rsidR="00C04D99" w:rsidSect="002E0A5D">
      <w:footerReference w:type="default" r:id="rId6"/>
      <w:pgSz w:w="12240" w:h="15840" w:code="1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C223C" w14:textId="77777777" w:rsidR="00E317CB" w:rsidRDefault="00E317CB" w:rsidP="00F316AD">
      <w:r>
        <w:separator/>
      </w:r>
    </w:p>
  </w:endnote>
  <w:endnote w:type="continuationSeparator" w:id="0">
    <w:p w14:paraId="4D486E58" w14:textId="77777777" w:rsidR="00E317CB" w:rsidRDefault="00E317C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B6FF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E9264D" wp14:editId="3BC11A84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D51F3C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907AD" w14:textId="77777777" w:rsidR="00E317CB" w:rsidRDefault="00E317CB" w:rsidP="00F316AD">
      <w:r>
        <w:separator/>
      </w:r>
    </w:p>
  </w:footnote>
  <w:footnote w:type="continuationSeparator" w:id="0">
    <w:p w14:paraId="21118F4C" w14:textId="77777777" w:rsidR="00E317CB" w:rsidRDefault="00E317CB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F9"/>
    <w:rsid w:val="000010A1"/>
    <w:rsid w:val="00005A8C"/>
    <w:rsid w:val="0001793E"/>
    <w:rsid w:val="00017CCF"/>
    <w:rsid w:val="00032761"/>
    <w:rsid w:val="00035688"/>
    <w:rsid w:val="000454C9"/>
    <w:rsid w:val="000A2112"/>
    <w:rsid w:val="000A2CC1"/>
    <w:rsid w:val="000A3B3B"/>
    <w:rsid w:val="000C6078"/>
    <w:rsid w:val="000C6BDC"/>
    <w:rsid w:val="000E1D44"/>
    <w:rsid w:val="001029E9"/>
    <w:rsid w:val="00107B2B"/>
    <w:rsid w:val="00120D99"/>
    <w:rsid w:val="001226F7"/>
    <w:rsid w:val="001271DB"/>
    <w:rsid w:val="0013505E"/>
    <w:rsid w:val="001467B8"/>
    <w:rsid w:val="00146CD4"/>
    <w:rsid w:val="00172A33"/>
    <w:rsid w:val="00177216"/>
    <w:rsid w:val="00182EE5"/>
    <w:rsid w:val="001B5007"/>
    <w:rsid w:val="001C2ACA"/>
    <w:rsid w:val="001E215D"/>
    <w:rsid w:val="001E3ACE"/>
    <w:rsid w:val="001F367F"/>
    <w:rsid w:val="0020696E"/>
    <w:rsid w:val="002230A3"/>
    <w:rsid w:val="0022581C"/>
    <w:rsid w:val="002356A2"/>
    <w:rsid w:val="0024775A"/>
    <w:rsid w:val="002714BC"/>
    <w:rsid w:val="002810C2"/>
    <w:rsid w:val="002831B3"/>
    <w:rsid w:val="002B2C0A"/>
    <w:rsid w:val="002D04A8"/>
    <w:rsid w:val="002D12DA"/>
    <w:rsid w:val="002D2ED8"/>
    <w:rsid w:val="002E0A5D"/>
    <w:rsid w:val="003019B2"/>
    <w:rsid w:val="00342636"/>
    <w:rsid w:val="0034688D"/>
    <w:rsid w:val="00347D69"/>
    <w:rsid w:val="003525DC"/>
    <w:rsid w:val="003641B9"/>
    <w:rsid w:val="0039085D"/>
    <w:rsid w:val="0039207C"/>
    <w:rsid w:val="003C2272"/>
    <w:rsid w:val="003C4C54"/>
    <w:rsid w:val="003D3436"/>
    <w:rsid w:val="003E4259"/>
    <w:rsid w:val="003E4CAC"/>
    <w:rsid w:val="003F5C70"/>
    <w:rsid w:val="0040233B"/>
    <w:rsid w:val="004116D1"/>
    <w:rsid w:val="00431967"/>
    <w:rsid w:val="00470342"/>
    <w:rsid w:val="0047738F"/>
    <w:rsid w:val="00486312"/>
    <w:rsid w:val="0048710E"/>
    <w:rsid w:val="00495DF7"/>
    <w:rsid w:val="004A2180"/>
    <w:rsid w:val="004F29AE"/>
    <w:rsid w:val="004F4C54"/>
    <w:rsid w:val="004F55CB"/>
    <w:rsid w:val="00507E93"/>
    <w:rsid w:val="00511A6E"/>
    <w:rsid w:val="00511DC5"/>
    <w:rsid w:val="00573C93"/>
    <w:rsid w:val="0057534A"/>
    <w:rsid w:val="00595047"/>
    <w:rsid w:val="005A7F9F"/>
    <w:rsid w:val="005C1F51"/>
    <w:rsid w:val="00600445"/>
    <w:rsid w:val="00601848"/>
    <w:rsid w:val="00605A5B"/>
    <w:rsid w:val="00610DA1"/>
    <w:rsid w:val="00626175"/>
    <w:rsid w:val="00631A38"/>
    <w:rsid w:val="00633E71"/>
    <w:rsid w:val="00660965"/>
    <w:rsid w:val="00684C04"/>
    <w:rsid w:val="0069146A"/>
    <w:rsid w:val="006A3FD3"/>
    <w:rsid w:val="006C60E6"/>
    <w:rsid w:val="006C6D5E"/>
    <w:rsid w:val="006E6E7E"/>
    <w:rsid w:val="006E70D3"/>
    <w:rsid w:val="006F6DB0"/>
    <w:rsid w:val="00712F1C"/>
    <w:rsid w:val="007200E4"/>
    <w:rsid w:val="00736A18"/>
    <w:rsid w:val="00746B81"/>
    <w:rsid w:val="0075168B"/>
    <w:rsid w:val="007770BF"/>
    <w:rsid w:val="007A3876"/>
    <w:rsid w:val="007B0F94"/>
    <w:rsid w:val="007C7479"/>
    <w:rsid w:val="007D6073"/>
    <w:rsid w:val="007E14A7"/>
    <w:rsid w:val="007F3B99"/>
    <w:rsid w:val="007F6F85"/>
    <w:rsid w:val="008274F8"/>
    <w:rsid w:val="008656A2"/>
    <w:rsid w:val="008710CF"/>
    <w:rsid w:val="00875517"/>
    <w:rsid w:val="0088197B"/>
    <w:rsid w:val="008D1A63"/>
    <w:rsid w:val="008E0EB4"/>
    <w:rsid w:val="009C5DD4"/>
    <w:rsid w:val="009D15E6"/>
    <w:rsid w:val="00A0114A"/>
    <w:rsid w:val="00A311C7"/>
    <w:rsid w:val="00A7778A"/>
    <w:rsid w:val="00A77921"/>
    <w:rsid w:val="00AA436D"/>
    <w:rsid w:val="00AA5EFA"/>
    <w:rsid w:val="00B00425"/>
    <w:rsid w:val="00B2124F"/>
    <w:rsid w:val="00B46C8A"/>
    <w:rsid w:val="00B575FB"/>
    <w:rsid w:val="00B6190E"/>
    <w:rsid w:val="00B668B0"/>
    <w:rsid w:val="00B73803"/>
    <w:rsid w:val="00BD4217"/>
    <w:rsid w:val="00BD5CBB"/>
    <w:rsid w:val="00C04D99"/>
    <w:rsid w:val="00C1095A"/>
    <w:rsid w:val="00C356EC"/>
    <w:rsid w:val="00C55D85"/>
    <w:rsid w:val="00C62D9A"/>
    <w:rsid w:val="00C833BA"/>
    <w:rsid w:val="00CA2273"/>
    <w:rsid w:val="00CD50FD"/>
    <w:rsid w:val="00D36383"/>
    <w:rsid w:val="00D47124"/>
    <w:rsid w:val="00D525F9"/>
    <w:rsid w:val="00DB7464"/>
    <w:rsid w:val="00DD5D7B"/>
    <w:rsid w:val="00DE5E61"/>
    <w:rsid w:val="00E21DEB"/>
    <w:rsid w:val="00E317CB"/>
    <w:rsid w:val="00E758E5"/>
    <w:rsid w:val="00E84B25"/>
    <w:rsid w:val="00EC6FE9"/>
    <w:rsid w:val="00EE7B1C"/>
    <w:rsid w:val="00F016FB"/>
    <w:rsid w:val="00F1296D"/>
    <w:rsid w:val="00F24EC2"/>
    <w:rsid w:val="00F316AD"/>
    <w:rsid w:val="00F4501B"/>
    <w:rsid w:val="00F86DD1"/>
    <w:rsid w:val="00FA3906"/>
    <w:rsid w:val="00FB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90C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0044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1B5007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AE4D76EDD445A7B2A9246AB2E58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24994-D315-49CB-8399-87394B1A9E34}"/>
      </w:docPartPr>
      <w:docPartBody>
        <w:p w:rsidR="00974C19" w:rsidRDefault="00DA2A0F" w:rsidP="00DA2A0F">
          <w:pPr>
            <w:pStyle w:val="CEAE4D76EDD445A7B2A9246AB2E58F45"/>
          </w:pPr>
          <w:r w:rsidRPr="00605A5B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7A"/>
    <w:rsid w:val="004308C7"/>
    <w:rsid w:val="0082337A"/>
    <w:rsid w:val="00974C19"/>
    <w:rsid w:val="009D4E4D"/>
    <w:rsid w:val="00AD67C8"/>
    <w:rsid w:val="00B075BB"/>
    <w:rsid w:val="00B761F9"/>
    <w:rsid w:val="00BD0A36"/>
    <w:rsid w:val="00C23B26"/>
    <w:rsid w:val="00D8144C"/>
    <w:rsid w:val="00DA2A0F"/>
    <w:rsid w:val="00E2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CEAE4D76EDD445A7B2A9246AB2E58F45">
    <w:name w:val="CEAE4D76EDD445A7B2A9246AB2E58F45"/>
    <w:rsid w:val="00DA2A0F"/>
    <w:rPr>
      <w:lang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2022-04-30T04:29:00Z</dcterms:created>
  <dcterms:modified xsi:type="dcterms:W3CDTF">2023-09-03T18:33:00Z</dcterms:modified>
</cp:coreProperties>
</file>